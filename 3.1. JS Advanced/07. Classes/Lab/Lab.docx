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1B7BE" w14:textId="77777777" w:rsidR="00B67D59" w:rsidRPr="00F5440E" w:rsidRDefault="00CE3C3D" w:rsidP="00B67D59">
      <w:pPr>
        <w:pStyle w:val="Heading1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421AC6">
        <w:rPr>
          <w:noProof/>
        </w:rPr>
        <w:t>Classes</w:t>
      </w:r>
    </w:p>
    <w:p w14:paraId="0692DC7A" w14:textId="3A862F66" w:rsidR="00B67D59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="001A1457">
          <w:rPr>
            <w:rStyle w:val="Hyperlink"/>
            <w:noProof/>
          </w:rPr>
          <w:t>"JavaScript Advanced"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1A1457">
          <w:rPr>
            <w:rStyle w:val="Hyperlink"/>
          </w:rPr>
          <w:t>https://judge.softuni.bg/Contests/1533/Lab-Classes</w:t>
        </w:r>
      </w:hyperlink>
      <w:r w:rsidRPr="00F5440E">
        <w:rPr>
          <w:noProof/>
        </w:rPr>
        <w:t>.</w:t>
      </w:r>
    </w:p>
    <w:p w14:paraId="4B20EFE3" w14:textId="77777777" w:rsidR="00747B7D" w:rsidRPr="00F5440E" w:rsidRDefault="00747B7D" w:rsidP="00747B7D">
      <w:pPr>
        <w:pStyle w:val="Heading1"/>
        <w:rPr>
          <w:noProof/>
        </w:rPr>
      </w:pPr>
      <w:r>
        <w:rPr>
          <w:noProof/>
        </w:rPr>
        <w:t>Classes</w:t>
      </w:r>
    </w:p>
    <w:p w14:paraId="499FC0D0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14:paraId="10B4D43E" w14:textId="740AD1A3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82E03">
        <w:rPr>
          <w:rStyle w:val="Strong"/>
          <w:rFonts w:ascii="Consolas" w:hAnsi="Consolas"/>
          <w:noProof/>
        </w:rPr>
        <w:t>width</w:t>
      </w:r>
      <w:r w:rsidRPr="00F5440E">
        <w:rPr>
          <w:noProof/>
        </w:rPr>
        <w:t xml:space="preserve"> (Number), </w:t>
      </w:r>
      <w:r w:rsidRPr="00F82E03">
        <w:rPr>
          <w:rStyle w:val="Strong"/>
          <w:rFonts w:ascii="Consolas" w:hAnsi="Consolas"/>
          <w:noProof/>
        </w:rPr>
        <w:t>height</w:t>
      </w:r>
      <w:r w:rsidRPr="00F5440E">
        <w:rPr>
          <w:noProof/>
        </w:rPr>
        <w:t xml:space="preserve"> (Number) and </w:t>
      </w:r>
      <w:r w:rsidRPr="00F82E03">
        <w:rPr>
          <w:rStyle w:val="Strong"/>
          <w:rFonts w:ascii="Consolas" w:hAnsi="Consolas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14:paraId="043EF87D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7ECF7C18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78D896C2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281C7C00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14:paraId="67CDD8A6" w14:textId="77777777"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5EFD5189" w14:textId="7777777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14:paraId="76B26347" w14:textId="77777777" w:rsidTr="00C314BA">
        <w:tc>
          <w:tcPr>
            <w:tcW w:w="6803" w:type="dxa"/>
            <w:shd w:val="clear" w:color="auto" w:fill="D9D9D9" w:themeFill="background1" w:themeFillShade="D9"/>
          </w:tcPr>
          <w:p w14:paraId="372DF0ED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8808D1C" w14:textId="77777777"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14:paraId="44DC4F71" w14:textId="77777777" w:rsidTr="00C314BA">
        <w:tc>
          <w:tcPr>
            <w:tcW w:w="6803" w:type="dxa"/>
          </w:tcPr>
          <w:p w14:paraId="3497A197" w14:textId="77777777"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14:paraId="381EEF01" w14:textId="77777777"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14:paraId="15C3C857" w14:textId="77777777"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14:paraId="12E97651" w14:textId="77777777"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14:paraId="216CCA8F" w14:textId="77777777"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14:paraId="4E93ABA5" w14:textId="77777777"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14:paraId="122CC6B7" w14:textId="77777777"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14:paraId="5AD011ED" w14:textId="77777777"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14:paraId="7B4C9AD1" w14:textId="77777777"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14:paraId="52E08448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14:paraId="0A3F9D05" w14:textId="1C44008D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14:paraId="45777AA5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14:paraId="13A8DDC4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14:paraId="5050692A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14:paraId="37DF5C9B" w14:textId="77777777"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14:paraId="0EF072D0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14:paraId="39715A7F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4CA9982C" w14:textId="77777777"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14:paraId="213FA841" w14:textId="77777777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Output</w:t>
      </w:r>
    </w:p>
    <w:p w14:paraId="2226780B" w14:textId="6DF2B10E" w:rsidR="00C035BA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</w:t>
      </w:r>
      <w:r w:rsidR="00404602">
        <w:rPr>
          <w:noProof/>
          <w:lang w:val="bg-BG"/>
        </w:rPr>
        <w:t xml:space="preserve"> </w:t>
      </w:r>
      <w:r w:rsidR="00404602">
        <w:rPr>
          <w:noProof/>
        </w:rPr>
        <w:t>in the following format:</w:t>
      </w:r>
    </w:p>
    <w:p w14:paraId="127F4ED7" w14:textId="72ED324A" w:rsidR="00404602" w:rsidRPr="00404602" w:rsidRDefault="00404602" w:rsidP="00C035BA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bookmarkStart w:id="0" w:name="_GoBack"/>
      <w:bookmarkEnd w:id="0"/>
      <w:r w:rsidRPr="00404602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 xml:space="preserve">firstName} </w:t>
      </w:r>
      <w:r w:rsidRPr="00404602">
        <w:rPr>
          <w:rFonts w:ascii="Consolas" w:hAnsi="Consolas"/>
          <w:b/>
          <w:noProof/>
        </w:rPr>
        <w:t>{lastName} (age: {age}, email: {email})</w:t>
      </w:r>
      <w:r>
        <w:rPr>
          <w:rFonts w:ascii="Consolas" w:hAnsi="Consolas"/>
          <w:b/>
          <w:noProof/>
        </w:rPr>
        <w:t>"</w:t>
      </w:r>
    </w:p>
    <w:p w14:paraId="50BED076" w14:textId="1EE27EC0" w:rsidR="00C035BA" w:rsidRPr="00855091" w:rsidRDefault="00C035BA" w:rsidP="005F4DA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43502E36" w14:textId="72254ECF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14:paraId="6AF14A9B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7609A44E" w14:textId="77777777"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14:paraId="6B55A296" w14:textId="77777777" w:rsidTr="00C035BA">
        <w:tc>
          <w:tcPr>
            <w:tcW w:w="10205" w:type="dxa"/>
          </w:tcPr>
          <w:p w14:paraId="45C80954" w14:textId="151B7319" w:rsidR="00C035BA" w:rsidRPr="00F5440E" w:rsidRDefault="00C035BA" w:rsidP="00051D52">
            <w:pPr>
              <w:pStyle w:val="Code"/>
            </w:pPr>
            <w:r w:rsidRPr="00F5440E">
              <w:t>let person = new Person('</w:t>
            </w:r>
            <w:r w:rsidR="009B4CE4">
              <w:t>Anna</w:t>
            </w:r>
            <w:r w:rsidRPr="00F5440E">
              <w:t>', '</w:t>
            </w:r>
            <w:r w:rsidR="009B4CE4">
              <w:t>Simpson</w:t>
            </w:r>
            <w:r w:rsidRPr="00F5440E">
              <w:t>', 22, '</w:t>
            </w:r>
            <w:r w:rsidR="009B4CE4">
              <w:t>anna</w:t>
            </w:r>
            <w:r w:rsidRPr="00F5440E">
              <w:t>@yahoo.com');</w:t>
            </w:r>
          </w:p>
          <w:p w14:paraId="261AC072" w14:textId="77777777" w:rsidR="00C035BA" w:rsidRPr="00F5440E" w:rsidRDefault="00C035BA" w:rsidP="00051D52">
            <w:pPr>
              <w:pStyle w:val="Code"/>
            </w:pPr>
            <w:r w:rsidRPr="00F5440E">
              <w:t>console.log(person</w:t>
            </w:r>
            <w:r w:rsidR="008A6575">
              <w:t>.toString()</w:t>
            </w:r>
            <w:r w:rsidRPr="00F5440E">
              <w:t>);</w:t>
            </w:r>
          </w:p>
        </w:tc>
      </w:tr>
      <w:tr w:rsidR="00C035BA" w:rsidRPr="00F5440E" w14:paraId="18813C77" w14:textId="77777777" w:rsidTr="00C035BA">
        <w:tc>
          <w:tcPr>
            <w:tcW w:w="10205" w:type="dxa"/>
            <w:shd w:val="clear" w:color="auto" w:fill="D9D9D9" w:themeFill="background1" w:themeFillShade="D9"/>
          </w:tcPr>
          <w:p w14:paraId="4F4B5824" w14:textId="77777777"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14:paraId="6983C64B" w14:textId="77777777" w:rsidTr="00C035BA">
        <w:tc>
          <w:tcPr>
            <w:tcW w:w="10205" w:type="dxa"/>
          </w:tcPr>
          <w:p w14:paraId="30F95D79" w14:textId="640C3FB8" w:rsidR="00C035BA" w:rsidRPr="00F5440E" w:rsidRDefault="009B4CE4" w:rsidP="00051D52">
            <w:pPr>
              <w:pStyle w:val="Code"/>
            </w:pPr>
            <w:r>
              <w:t>Anna</w:t>
            </w:r>
            <w:r w:rsidR="00C035BA" w:rsidRPr="00F5440E">
              <w:t xml:space="preserve"> </w:t>
            </w:r>
            <w:r>
              <w:t xml:space="preserve">Simpson </w:t>
            </w:r>
            <w:r w:rsidR="00C035BA" w:rsidRPr="00F5440E">
              <w:t xml:space="preserve">(age: 22, email: </w:t>
            </w:r>
            <w:r>
              <w:t>anna</w:t>
            </w:r>
            <w:r w:rsidR="00C035BA" w:rsidRPr="00F5440E">
              <w:t>@yahoo.com)</w:t>
            </w:r>
          </w:p>
        </w:tc>
      </w:tr>
    </w:tbl>
    <w:p w14:paraId="7F5B1531" w14:textId="77777777"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14:paraId="6448F2DB" w14:textId="14DD23EA" w:rsidR="00C314BA" w:rsidRPr="00F5440E" w:rsidRDefault="00C035BA" w:rsidP="00C314BA">
      <w:pPr>
        <w:rPr>
          <w:noProof/>
        </w:rPr>
      </w:pPr>
      <w:r w:rsidRPr="00F5440E">
        <w:rPr>
          <w:noProof/>
        </w:rPr>
        <w:t xml:space="preserve">Write a function that returns an array of </w:t>
      </w:r>
      <w:r w:rsidRPr="0079247C">
        <w:rPr>
          <w:rFonts w:ascii="Consolas" w:hAnsi="Consolas"/>
          <w:b/>
          <w:noProof/>
        </w:rPr>
        <w:t>Person</w:t>
      </w:r>
      <w:r w:rsidRPr="00F5440E">
        <w:rPr>
          <w:noProof/>
        </w:rPr>
        <w:t xml:space="preserve">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D11911" w14:paraId="7D200BF2" w14:textId="77777777" w:rsidTr="00D11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16FCCB5" w14:textId="45F11336" w:rsidR="00D11911" w:rsidRP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90CE950" w14:textId="2F517816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F5F6653" w14:textId="4D377E37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9E54F4D" w14:textId="7A0657CC" w:rsidR="00D11911" w:rsidRDefault="00D11911" w:rsidP="007D5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Email</w:t>
            </w:r>
          </w:p>
        </w:tc>
      </w:tr>
      <w:tr w:rsidR="00D11911" w14:paraId="17923E57" w14:textId="77777777" w:rsidTr="00D1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1772DFC" w14:textId="37285BFE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42C0C1D" w14:textId="1E2F8A9F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08D9A023" w14:textId="4F10B70C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1FE10BE6" w14:textId="291CA4DE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anna@yahoo.com</w:t>
            </w:r>
          </w:p>
        </w:tc>
      </w:tr>
      <w:tr w:rsidR="00D11911" w14:paraId="443B9D98" w14:textId="77777777" w:rsidTr="00D1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06E4387" w14:textId="0F6D36A4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01218D87" w14:textId="77777777" w:rsidR="00D11911" w:rsidRP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bg-BG"/>
              </w:rPr>
            </w:pPr>
          </w:p>
        </w:tc>
        <w:tc>
          <w:tcPr>
            <w:tcW w:w="2644" w:type="dxa"/>
          </w:tcPr>
          <w:p w14:paraId="7F3F34B4" w14:textId="77777777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36D5D43B" w14:textId="77777777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11911" w14:paraId="7F1B9872" w14:textId="77777777" w:rsidTr="00D1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E19B8F8" w14:textId="6C05C3E0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7BD9D962" w14:textId="24AF4CB0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6F7575E4" w14:textId="34DEC4A7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8389E3F" w14:textId="77777777" w:rsidR="00D11911" w:rsidRDefault="00D11911" w:rsidP="007D5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11911" w14:paraId="1D64DBAA" w14:textId="77777777" w:rsidTr="00D11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0B44B24" w14:textId="3689F244" w:rsidR="00D11911" w:rsidRDefault="00D11911" w:rsidP="007D5E95">
            <w:pPr>
              <w:jc w:val="center"/>
              <w:rPr>
                <w:noProof/>
              </w:rPr>
            </w:pPr>
            <w:r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7FB39C7C" w14:textId="3E55F705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8873D48" w14:textId="25504696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6746ACED" w14:textId="20B0B30A" w:rsidR="00D11911" w:rsidRDefault="00D11911" w:rsidP="007D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g.p@gmail.com</w:t>
            </w:r>
          </w:p>
        </w:tc>
      </w:tr>
    </w:tbl>
    <w:p w14:paraId="5D99B7B7" w14:textId="0AC2F4D5" w:rsidR="007D5E95" w:rsidRPr="00F5440E" w:rsidRDefault="007D5E95" w:rsidP="007D5E95">
      <w:pPr>
        <w:jc w:val="center"/>
        <w:rPr>
          <w:noProof/>
        </w:rPr>
      </w:pPr>
    </w:p>
    <w:p w14:paraId="6D29C07E" w14:textId="77777777"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14:paraId="75CA99E1" w14:textId="77777777"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14:paraId="787E5388" w14:textId="77777777"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</w:t>
      </w:r>
      <w:r w:rsidRPr="00713A28">
        <w:rPr>
          <w:rFonts w:ascii="Consolas" w:hAnsi="Consolas"/>
          <w:b/>
          <w:noProof/>
        </w:rPr>
        <w:t>Person</w:t>
      </w:r>
      <w:r w:rsidRPr="00F5440E">
        <w:rPr>
          <w:noProof/>
        </w:rPr>
        <w:t xml:space="preserve">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14:paraId="21577FEB" w14:textId="77777777"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14:paraId="34D3296C" w14:textId="77777777"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14:paraId="23E8DFEA" w14:textId="43E04829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E87C4A">
        <w:rPr>
          <w:rStyle w:val="Strong"/>
          <w:rFonts w:ascii="Consolas" w:hAnsi="Consolas"/>
          <w:noProof/>
        </w:rPr>
        <w:t>Circle</w:t>
      </w:r>
      <w:r w:rsidRPr="00F5440E">
        <w:rPr>
          <w:noProof/>
        </w:rPr>
        <w:t xml:space="preserve">. It has only one data property </w:t>
      </w:r>
      <w:r w:rsidR="007F0099">
        <w:rPr>
          <w:noProof/>
        </w:rPr>
        <w:t>-</w:t>
      </w:r>
      <w:r w:rsidRPr="00F5440E">
        <w:rPr>
          <w:noProof/>
        </w:rPr>
        <w:t xml:space="preserve"> it’s </w:t>
      </w:r>
      <w:r w:rsidRPr="00C67593">
        <w:rPr>
          <w:rStyle w:val="Strong"/>
          <w:rFonts w:ascii="Consolas" w:hAnsi="Consolas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C67593">
        <w:rPr>
          <w:rStyle w:val="Strong"/>
          <w:rFonts w:ascii="Consolas" w:hAnsi="Consolas"/>
          <w:noProof/>
        </w:rPr>
        <w:t>getter</w:t>
      </w:r>
      <w:r w:rsidRPr="00F5440E">
        <w:rPr>
          <w:noProof/>
        </w:rPr>
        <w:t xml:space="preserve"> and </w:t>
      </w:r>
      <w:r w:rsidRPr="00C67593">
        <w:rPr>
          <w:rStyle w:val="Strong"/>
          <w:rFonts w:ascii="Consolas" w:hAnsi="Consolas"/>
          <w:noProof/>
        </w:rPr>
        <w:t>setter</w:t>
      </w:r>
      <w:r w:rsidRPr="00F5440E">
        <w:rPr>
          <w:noProof/>
        </w:rPr>
        <w:t xml:space="preserve"> methods for its </w:t>
      </w:r>
      <w:r w:rsidRPr="00AF405B">
        <w:rPr>
          <w:rStyle w:val="Strong"/>
          <w:rFonts w:ascii="Consolas" w:hAnsi="Consolas"/>
          <w:noProof/>
        </w:rPr>
        <w:t>diameter</w:t>
      </w:r>
      <w:r w:rsidRPr="00F5440E">
        <w:rPr>
          <w:noProof/>
        </w:rPr>
        <w:t xml:space="preserve"> </w:t>
      </w:r>
      <w:r w:rsidR="007F0099">
        <w:rPr>
          <w:noProof/>
        </w:rPr>
        <w:t>-</w:t>
      </w:r>
      <w:r w:rsidRPr="00F5440E">
        <w:rPr>
          <w:noProof/>
        </w:rPr>
        <w:t xml:space="preserve"> the setter needs to calculate the radius and change it and the getter needs to use the radius to calculate the diameter and return it.</w:t>
      </w:r>
    </w:p>
    <w:p w14:paraId="37E2D905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14:paraId="14AC5376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320A83A6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14:paraId="58695078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lastRenderedPageBreak/>
        <w:t>Output</w:t>
      </w:r>
    </w:p>
    <w:p w14:paraId="5B40EB47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14:paraId="648EDAE8" w14:textId="77777777"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5770E77F" w14:textId="77777777"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14:paraId="30884378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216DDE96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F00E61B" w14:textId="77777777"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14:paraId="41057C83" w14:textId="77777777" w:rsidTr="00051D52">
        <w:tc>
          <w:tcPr>
            <w:tcW w:w="6803" w:type="dxa"/>
          </w:tcPr>
          <w:p w14:paraId="76912C21" w14:textId="77777777"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14:paraId="3A56F084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3455BB9D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580B50B2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14:paraId="4523B4A0" w14:textId="77777777"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14:paraId="05D5308D" w14:textId="77777777"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14:paraId="5EB43D34" w14:textId="77777777"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14:paraId="439CE5A2" w14:textId="77777777"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14:paraId="75224759" w14:textId="77777777" w:rsidR="00971E59" w:rsidRPr="00F5440E" w:rsidRDefault="00971E59" w:rsidP="00051D52">
            <w:pPr>
              <w:pStyle w:val="Code"/>
            </w:pPr>
          </w:p>
          <w:p w14:paraId="3F1816D2" w14:textId="77777777"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14:paraId="1A3048F0" w14:textId="77777777"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14:paraId="496AE013" w14:textId="77777777"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14:paraId="24231E48" w14:textId="77777777" w:rsidR="00971E59" w:rsidRPr="00F5440E" w:rsidRDefault="00971E59" w:rsidP="00051D52">
            <w:pPr>
              <w:pStyle w:val="Code"/>
            </w:pPr>
          </w:p>
          <w:p w14:paraId="724D80C7" w14:textId="77777777"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14:paraId="22523D38" w14:textId="77777777"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14:paraId="4803489D" w14:textId="77777777"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14:paraId="0A868064" w14:textId="77777777"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14:paraId="64F824CA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14:paraId="1EA83685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14:paraId="36405DB0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14:paraId="5E570CD1" w14:textId="77777777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14:paraId="4C938CA2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14:paraId="53871378" w14:textId="77777777"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14:paraId="0002BCA9" w14:textId="666C46AF"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14:paraId="06D3A037" w14:textId="77777777" w:rsidTr="00051D52">
        <w:tc>
          <w:tcPr>
            <w:tcW w:w="6803" w:type="dxa"/>
            <w:shd w:val="clear" w:color="auto" w:fill="D9D9D9" w:themeFill="background1" w:themeFillShade="D9"/>
          </w:tcPr>
          <w:p w14:paraId="040C5F9D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9BCB0B3" w14:textId="77777777"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14:paraId="308E51A9" w14:textId="77777777" w:rsidTr="00051D52">
        <w:tc>
          <w:tcPr>
            <w:tcW w:w="6803" w:type="dxa"/>
          </w:tcPr>
          <w:p w14:paraId="7FB60889" w14:textId="77777777"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14:paraId="05727692" w14:textId="77777777"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14:paraId="133B69D4" w14:textId="77777777"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14:paraId="3C0540A8" w14:textId="77777777"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14:paraId="5EDF980F" w14:textId="77777777" w:rsidR="00F15065" w:rsidRDefault="00F15065" w:rsidP="00F15065">
      <w:pPr>
        <w:pStyle w:val="Heading2"/>
      </w:pPr>
      <w:r>
        <w:t>Cards</w:t>
      </w:r>
    </w:p>
    <w:p w14:paraId="42D96538" w14:textId="77777777"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14:paraId="290CF328" w14:textId="77777777"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14:paraId="70D908E4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14:paraId="5136F7FB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lastRenderedPageBreak/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14:paraId="44D43A6A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14:paraId="1CD1D35F" w14:textId="77777777"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14:paraId="38A69557" w14:textId="77777777"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14:paraId="69BBFC6D" w14:textId="77777777"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14:paraId="6BCFC8EC" w14:textId="77777777" w:rsidR="00F15065" w:rsidRPr="00825BA0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14:paraId="1D5BF215" w14:textId="77777777" w:rsidR="00F15065" w:rsidRPr="00FB3392" w:rsidRDefault="00F15065" w:rsidP="00F15065">
      <w:pPr>
        <w:pStyle w:val="Heading3"/>
      </w:pPr>
      <w:r>
        <w:t>Code Template</w:t>
      </w:r>
    </w:p>
    <w:p w14:paraId="6B62DC47" w14:textId="77777777"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14:paraId="64FAA77C" w14:textId="77777777" w:rsidTr="002D70FF">
        <w:tc>
          <w:tcPr>
            <w:tcW w:w="9965" w:type="dxa"/>
            <w:shd w:val="clear" w:color="auto" w:fill="D9D9D9" w:themeFill="background1" w:themeFillShade="D9"/>
          </w:tcPr>
          <w:p w14:paraId="4AA98907" w14:textId="77777777"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14:paraId="6085C863" w14:textId="77777777" w:rsidTr="002D70FF">
        <w:trPr>
          <w:trHeight w:val="1508"/>
        </w:trPr>
        <w:tc>
          <w:tcPr>
            <w:tcW w:w="9965" w:type="dxa"/>
          </w:tcPr>
          <w:p w14:paraId="7EF826FF" w14:textId="77777777"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14:paraId="10FCF482" w14:textId="782D3B7E"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59553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: </w:t>
            </w:r>
          </w:p>
          <w:p w14:paraId="533CDA0B" w14:textId="77777777"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14:paraId="0765697E" w14:textId="77777777" w:rsidR="00F15065" w:rsidRDefault="00F15065" w:rsidP="00F15065">
      <w:pPr>
        <w:pStyle w:val="Heading3"/>
      </w:pPr>
      <w:r>
        <w:t>Screenshot</w:t>
      </w:r>
    </w:p>
    <w:p w14:paraId="588CACFC" w14:textId="77777777" w:rsidR="00F15065" w:rsidRPr="00F40EEC" w:rsidRDefault="00F15065" w:rsidP="00F15065">
      <w:r>
        <w:t>An example usage should look like this:</w:t>
      </w:r>
    </w:p>
    <w:p w14:paraId="27D531D0" w14:textId="77777777" w:rsidR="00F15065" w:rsidRPr="00F40EEC" w:rsidRDefault="00F15065" w:rsidP="00F15065">
      <w:r>
        <w:rPr>
          <w:noProof/>
        </w:rPr>
        <w:drawing>
          <wp:inline distT="0" distB="0" distL="0" distR="0" wp14:anchorId="6BBC45D1" wp14:editId="6EDD64D8">
            <wp:extent cx="5516335" cy="1585154"/>
            <wp:effectExtent l="19050" t="19050" r="2730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40" cy="1586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15065" w:rsidRPr="00F40EE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0B4E2" w14:textId="77777777" w:rsidR="00C20E78" w:rsidRDefault="00C20E78" w:rsidP="008068A2">
      <w:pPr>
        <w:spacing w:after="0" w:line="240" w:lineRule="auto"/>
      </w:pPr>
      <w:r>
        <w:separator/>
      </w:r>
    </w:p>
  </w:endnote>
  <w:endnote w:type="continuationSeparator" w:id="0">
    <w:p w14:paraId="7CD62F1B" w14:textId="77777777" w:rsidR="00C20E78" w:rsidRDefault="00C20E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B4CA2" w14:textId="77777777" w:rsidR="00255DD7" w:rsidRPr="00AC77AD" w:rsidRDefault="00255DD7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38AEF5" wp14:editId="6F9CBD7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B1DCE4E" wp14:editId="71807035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5D946B" wp14:editId="0C13ADC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156F35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D99A1" wp14:editId="40FBB1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8C0831B" w14:textId="0CB4EF20"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56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56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D99A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8C0831B" w14:textId="0CB4EF20"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256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256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D52038" wp14:editId="1541B7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B9E04F" w14:textId="77777777"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2D5203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1B9E04F" w14:textId="77777777"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3B84B5" wp14:editId="275EBE8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73D35E" w14:textId="77777777"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980AB5E" w14:textId="77777777"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87795" wp14:editId="036082D2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877726" wp14:editId="6FF2C3D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511E66" wp14:editId="7608078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164D31" wp14:editId="4B9C27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9AC6C" wp14:editId="4848900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C9A8B2" wp14:editId="2D5973D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D6A93" wp14:editId="0CAE6C1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7543F0" wp14:editId="1FBC0DA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493BE" wp14:editId="09848BD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6345D" wp14:editId="4C43AB8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3B84B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F73D35E" w14:textId="77777777"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980AB5E" w14:textId="77777777"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87795" wp14:editId="036082D2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877726" wp14:editId="6FF2C3D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511E66" wp14:editId="7608078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164D31" wp14:editId="4B9C27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9AC6C" wp14:editId="4848900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C9A8B2" wp14:editId="2D5973D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D6A93" wp14:editId="0CAE6C1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543F0" wp14:editId="1FBC0DA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493BE" wp14:editId="09848BD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6345D" wp14:editId="4C43AB8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077E1A3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C206E" w14:textId="77777777" w:rsidR="00C20E78" w:rsidRDefault="00C20E78" w:rsidP="008068A2">
      <w:pPr>
        <w:spacing w:after="0" w:line="240" w:lineRule="auto"/>
      </w:pPr>
      <w:r>
        <w:separator/>
      </w:r>
    </w:p>
  </w:footnote>
  <w:footnote w:type="continuationSeparator" w:id="0">
    <w:p w14:paraId="178C86F4" w14:textId="77777777" w:rsidR="00C20E78" w:rsidRDefault="00C20E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98DFB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5"/>
  </w:num>
  <w:num w:numId="8">
    <w:abstractNumId w:val="8"/>
  </w:num>
  <w:num w:numId="9">
    <w:abstractNumId w:val="2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4"/>
  </w:num>
  <w:num w:numId="14">
    <w:abstractNumId w:val="22"/>
  </w:num>
  <w:num w:numId="15">
    <w:abstractNumId w:val="17"/>
  </w:num>
  <w:num w:numId="16">
    <w:abstractNumId w:val="28"/>
  </w:num>
  <w:num w:numId="17">
    <w:abstractNumId w:val="32"/>
  </w:num>
  <w:num w:numId="18">
    <w:abstractNumId w:val="7"/>
  </w:num>
  <w:num w:numId="19">
    <w:abstractNumId w:val="16"/>
  </w:num>
  <w:num w:numId="20">
    <w:abstractNumId w:val="3"/>
  </w:num>
  <w:num w:numId="21">
    <w:abstractNumId w:val="36"/>
  </w:num>
  <w:num w:numId="22">
    <w:abstractNumId w:val="1"/>
  </w:num>
  <w:num w:numId="23">
    <w:abstractNumId w:val="13"/>
  </w:num>
  <w:num w:numId="24">
    <w:abstractNumId w:val="13"/>
  </w:num>
  <w:num w:numId="25">
    <w:abstractNumId w:val="18"/>
  </w:num>
  <w:num w:numId="26">
    <w:abstractNumId w:val="19"/>
  </w:num>
  <w:num w:numId="27">
    <w:abstractNumId w:val="11"/>
  </w:num>
  <w:num w:numId="28">
    <w:abstractNumId w:val="31"/>
  </w:num>
  <w:num w:numId="29">
    <w:abstractNumId w:val="33"/>
  </w:num>
  <w:num w:numId="30">
    <w:abstractNumId w:val="26"/>
  </w:num>
  <w:num w:numId="31">
    <w:abstractNumId w:val="10"/>
  </w:num>
  <w:num w:numId="32">
    <w:abstractNumId w:val="25"/>
  </w:num>
  <w:num w:numId="33">
    <w:abstractNumId w:val="0"/>
  </w:num>
  <w:num w:numId="34">
    <w:abstractNumId w:val="15"/>
  </w:num>
  <w:num w:numId="35">
    <w:abstractNumId w:val="35"/>
  </w:num>
  <w:num w:numId="36">
    <w:abstractNumId w:val="38"/>
  </w:num>
  <w:num w:numId="37">
    <w:abstractNumId w:val="27"/>
  </w:num>
  <w:num w:numId="38">
    <w:abstractNumId w:val="20"/>
  </w:num>
  <w:num w:numId="39">
    <w:abstractNumId w:val="29"/>
  </w:num>
  <w:num w:numId="40">
    <w:abstractNumId w:val="39"/>
  </w:num>
  <w:num w:numId="41">
    <w:abstractNumId w:val="3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C5D4F"/>
    <w:rsid w:val="000F2B23"/>
    <w:rsid w:val="000F3C1F"/>
    <w:rsid w:val="000F4444"/>
    <w:rsid w:val="00103906"/>
    <w:rsid w:val="0012270F"/>
    <w:rsid w:val="001275B9"/>
    <w:rsid w:val="00127650"/>
    <w:rsid w:val="00142C75"/>
    <w:rsid w:val="00147762"/>
    <w:rsid w:val="00151840"/>
    <w:rsid w:val="001619DF"/>
    <w:rsid w:val="00164CDC"/>
    <w:rsid w:val="00167CF1"/>
    <w:rsid w:val="00171021"/>
    <w:rsid w:val="00183A2C"/>
    <w:rsid w:val="00192692"/>
    <w:rsid w:val="001A1457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5FCE"/>
    <w:rsid w:val="002201C0"/>
    <w:rsid w:val="00255DD7"/>
    <w:rsid w:val="00262B43"/>
    <w:rsid w:val="00264287"/>
    <w:rsid w:val="0026589D"/>
    <w:rsid w:val="002664E1"/>
    <w:rsid w:val="002A2D2D"/>
    <w:rsid w:val="002B0473"/>
    <w:rsid w:val="002B7064"/>
    <w:rsid w:val="002D1F91"/>
    <w:rsid w:val="002E7360"/>
    <w:rsid w:val="0033212E"/>
    <w:rsid w:val="0033490F"/>
    <w:rsid w:val="00341B88"/>
    <w:rsid w:val="00361D59"/>
    <w:rsid w:val="00370C49"/>
    <w:rsid w:val="0038037A"/>
    <w:rsid w:val="003817EF"/>
    <w:rsid w:val="00382A45"/>
    <w:rsid w:val="00387A4D"/>
    <w:rsid w:val="003923D9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04602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2522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531"/>
    <w:rsid w:val="00596357"/>
    <w:rsid w:val="005A0267"/>
    <w:rsid w:val="005C131C"/>
    <w:rsid w:val="005C6A24"/>
    <w:rsid w:val="005D3771"/>
    <w:rsid w:val="005E04CE"/>
    <w:rsid w:val="005E6CC9"/>
    <w:rsid w:val="005F4DA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67B9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363C"/>
    <w:rsid w:val="00704432"/>
    <w:rsid w:val="007051DF"/>
    <w:rsid w:val="00713A28"/>
    <w:rsid w:val="0071692E"/>
    <w:rsid w:val="00724DA4"/>
    <w:rsid w:val="00747B7D"/>
    <w:rsid w:val="00761A1E"/>
    <w:rsid w:val="00763912"/>
    <w:rsid w:val="00770B05"/>
    <w:rsid w:val="00784922"/>
    <w:rsid w:val="00785258"/>
    <w:rsid w:val="00791F02"/>
    <w:rsid w:val="0079247C"/>
    <w:rsid w:val="0079324A"/>
    <w:rsid w:val="00794EEE"/>
    <w:rsid w:val="007A2BF1"/>
    <w:rsid w:val="007A635E"/>
    <w:rsid w:val="007C2C37"/>
    <w:rsid w:val="007C3E81"/>
    <w:rsid w:val="007D1F12"/>
    <w:rsid w:val="007D5E95"/>
    <w:rsid w:val="007E0960"/>
    <w:rsid w:val="007E3070"/>
    <w:rsid w:val="007F0099"/>
    <w:rsid w:val="007F177C"/>
    <w:rsid w:val="007F6061"/>
    <w:rsid w:val="00801502"/>
    <w:rsid w:val="00803027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67927"/>
    <w:rsid w:val="0087027E"/>
    <w:rsid w:val="00870828"/>
    <w:rsid w:val="0088080B"/>
    <w:rsid w:val="00886D3A"/>
    <w:rsid w:val="00896E5E"/>
    <w:rsid w:val="008A6575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3EB0"/>
    <w:rsid w:val="00920934"/>
    <w:rsid w:val="009254B7"/>
    <w:rsid w:val="00941FFF"/>
    <w:rsid w:val="0095466F"/>
    <w:rsid w:val="00955691"/>
    <w:rsid w:val="00961157"/>
    <w:rsid w:val="0096256B"/>
    <w:rsid w:val="00971E59"/>
    <w:rsid w:val="00976E46"/>
    <w:rsid w:val="009B4CE4"/>
    <w:rsid w:val="009C0C39"/>
    <w:rsid w:val="009C6304"/>
    <w:rsid w:val="009D1805"/>
    <w:rsid w:val="009D57AC"/>
    <w:rsid w:val="009F25EB"/>
    <w:rsid w:val="00A02545"/>
    <w:rsid w:val="00A02813"/>
    <w:rsid w:val="00A06CF7"/>
    <w:rsid w:val="00A06D89"/>
    <w:rsid w:val="00A21073"/>
    <w:rsid w:val="00A2426C"/>
    <w:rsid w:val="00A36171"/>
    <w:rsid w:val="00A41120"/>
    <w:rsid w:val="00A45A89"/>
    <w:rsid w:val="00A45D5D"/>
    <w:rsid w:val="00A47F12"/>
    <w:rsid w:val="00A66DE2"/>
    <w:rsid w:val="00A70227"/>
    <w:rsid w:val="00A826E2"/>
    <w:rsid w:val="00AA3772"/>
    <w:rsid w:val="00AB106E"/>
    <w:rsid w:val="00AB2224"/>
    <w:rsid w:val="00AC586A"/>
    <w:rsid w:val="00AC60FE"/>
    <w:rsid w:val="00AC77AD"/>
    <w:rsid w:val="00AD3214"/>
    <w:rsid w:val="00AE05D3"/>
    <w:rsid w:val="00AE6D60"/>
    <w:rsid w:val="00AF405B"/>
    <w:rsid w:val="00B058CA"/>
    <w:rsid w:val="00B1139F"/>
    <w:rsid w:val="00B13414"/>
    <w:rsid w:val="00B148DD"/>
    <w:rsid w:val="00B17740"/>
    <w:rsid w:val="00B51936"/>
    <w:rsid w:val="00B567F6"/>
    <w:rsid w:val="00B57B8D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0521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0E78"/>
    <w:rsid w:val="00C314BA"/>
    <w:rsid w:val="00C355A5"/>
    <w:rsid w:val="00C43B64"/>
    <w:rsid w:val="00C53F37"/>
    <w:rsid w:val="00C600A6"/>
    <w:rsid w:val="00C6030A"/>
    <w:rsid w:val="00C62A0F"/>
    <w:rsid w:val="00C67593"/>
    <w:rsid w:val="00C763F2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E3C3D"/>
    <w:rsid w:val="00D02D55"/>
    <w:rsid w:val="00D11911"/>
    <w:rsid w:val="00D22895"/>
    <w:rsid w:val="00D26AFF"/>
    <w:rsid w:val="00D30AFE"/>
    <w:rsid w:val="00D4354E"/>
    <w:rsid w:val="00D43F69"/>
    <w:rsid w:val="00D50831"/>
    <w:rsid w:val="00D5254E"/>
    <w:rsid w:val="00D5447C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03D4D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75736"/>
    <w:rsid w:val="00E86D42"/>
    <w:rsid w:val="00E87C4A"/>
    <w:rsid w:val="00EA1019"/>
    <w:rsid w:val="00EA2D98"/>
    <w:rsid w:val="00EA3B29"/>
    <w:rsid w:val="00EB3AA6"/>
    <w:rsid w:val="00EB7421"/>
    <w:rsid w:val="00EC24A6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82E03"/>
    <w:rsid w:val="00F933A8"/>
    <w:rsid w:val="00F94976"/>
    <w:rsid w:val="00F976AD"/>
    <w:rsid w:val="00FA3782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36A8F"/>
  <w15:docId w15:val="{3AA8232B-E56A-4E49-8778-7FD390F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D119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3/Lab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E7627-9569-4840-9C70-3C4B7125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19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7</cp:revision>
  <cp:lastPrinted>2015-10-26T22:35:00Z</cp:lastPrinted>
  <dcterms:created xsi:type="dcterms:W3CDTF">2019-05-29T08:48:00Z</dcterms:created>
  <dcterms:modified xsi:type="dcterms:W3CDTF">2019-10-07T11:57:00Z</dcterms:modified>
  <cp:category>programming, education, software engineering, software development</cp:category>
</cp:coreProperties>
</file>